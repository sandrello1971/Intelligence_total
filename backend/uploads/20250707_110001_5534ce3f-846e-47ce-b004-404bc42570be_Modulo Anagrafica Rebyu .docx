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F13B" w14:textId="77777777" w:rsidR="00747782" w:rsidRDefault="00747782" w:rsidP="00747782">
      <w:pPr>
        <w:spacing w:after="120" w:line="259" w:lineRule="auto"/>
        <w:rPr>
          <w:rFonts w:ascii="Calibri" w:eastAsia="Calibri" w:hAnsi="Calibri" w:cs="Calibri"/>
          <w:color w:val="808080"/>
          <w:sz w:val="24"/>
          <w:szCs w:val="24"/>
        </w:rPr>
      </w:pPr>
    </w:p>
    <w:p w14:paraId="167193ED" w14:textId="733B82AE" w:rsidR="00747782" w:rsidRPr="00747782" w:rsidRDefault="00747782" w:rsidP="00747782">
      <w:pPr>
        <w:spacing w:after="200" w:line="259" w:lineRule="auto"/>
        <w:rPr>
          <w:rFonts w:ascii="Calibri" w:eastAsia="Calibri" w:hAnsi="Calibri" w:cs="Calibri"/>
          <w:sz w:val="28"/>
          <w:szCs w:val="28"/>
          <w:lang w:val="it-IT"/>
        </w:rPr>
      </w:pPr>
      <w:r w:rsidRPr="00747782">
        <w:rPr>
          <w:rFonts w:ascii="Segoe UI Emoji" w:eastAsia="Calibri" w:hAnsi="Segoe UI Emoji" w:cs="Segoe UI Emoji"/>
          <w:b/>
          <w:color w:val="FBE4D5" w:themeColor="accent2" w:themeTint="33"/>
          <w:sz w:val="40"/>
          <w:szCs w:val="40"/>
        </w:rPr>
        <w:t>🚀</w:t>
      </w:r>
      <w:r w:rsidRPr="00747782">
        <w:rPr>
          <w:rFonts w:ascii="Calibri" w:eastAsia="Calibri" w:hAnsi="Calibri" w:cs="Calibri"/>
          <w:b/>
          <w:color w:val="FBE4D5" w:themeColor="accent2" w:themeTint="33"/>
          <w:sz w:val="40"/>
          <w:szCs w:val="40"/>
        </w:rPr>
        <w:t xml:space="preserve"> </w:t>
      </w:r>
      <w:r w:rsidRPr="00747782">
        <w:rPr>
          <w:rFonts w:ascii="Calibri" w:eastAsia="Calibri" w:hAnsi="Calibri" w:cs="Calibri"/>
          <w:b/>
          <w:color w:val="364798"/>
          <w:sz w:val="32"/>
          <w:szCs w:val="32"/>
        </w:rPr>
        <w:t>QUESTIONARIO DI CONFIGURAZIONE INIZIALE – PRONTI A PARTIRE!</w:t>
      </w:r>
      <w:r>
        <w:rPr>
          <w:rFonts w:ascii="Calibri" w:eastAsia="Calibri" w:hAnsi="Calibri" w:cs="Calibri"/>
          <w:b/>
          <w:color w:val="364798"/>
          <w:sz w:val="32"/>
          <w:szCs w:val="32"/>
        </w:rPr>
        <w:br/>
      </w:r>
      <w:r w:rsidRPr="00747782">
        <w:rPr>
          <w:rFonts w:ascii="Calibri" w:eastAsia="Calibri" w:hAnsi="Calibri" w:cs="Calibri"/>
          <w:sz w:val="32"/>
          <w:szCs w:val="32"/>
        </w:rPr>
        <w:br/>
      </w:r>
      <w:r w:rsidRPr="00747782">
        <w:rPr>
          <w:rFonts w:ascii="Calibri" w:eastAsia="Calibri" w:hAnsi="Calibri" w:cs="Calibri"/>
          <w:sz w:val="28"/>
          <w:szCs w:val="28"/>
          <w:lang w:val="it-IT"/>
        </w:rPr>
        <w:t xml:space="preserve">Benvenuti a bordo di </w:t>
      </w:r>
      <w:proofErr w:type="spellStart"/>
      <w:r w:rsidRPr="00747782">
        <w:rPr>
          <w:rFonts w:ascii="Calibri" w:eastAsia="Calibri" w:hAnsi="Calibri" w:cs="Calibri"/>
          <w:b/>
          <w:bCs/>
          <w:sz w:val="28"/>
          <w:szCs w:val="28"/>
          <w:lang w:val="it-IT"/>
        </w:rPr>
        <w:t>Rebyū</w:t>
      </w:r>
      <w:proofErr w:type="spellEnd"/>
      <w:r w:rsidRPr="00747782">
        <w:rPr>
          <w:rFonts w:ascii="Calibri" w:eastAsia="Calibri" w:hAnsi="Calibri" w:cs="Calibri"/>
          <w:sz w:val="28"/>
          <w:szCs w:val="28"/>
          <w:lang w:val="it-IT"/>
        </w:rPr>
        <w:t xml:space="preserve">! </w:t>
      </w:r>
      <w:r w:rsidRPr="00747782">
        <w:rPr>
          <w:rFonts w:ascii="Segoe UI Emoji" w:eastAsia="Calibri" w:hAnsi="Segoe UI Emoji" w:cs="Segoe UI Emoji"/>
          <w:sz w:val="28"/>
          <w:szCs w:val="28"/>
          <w:lang w:val="it-IT"/>
        </w:rPr>
        <w:t>🎉</w:t>
      </w:r>
      <w:r w:rsidRPr="00747782">
        <w:rPr>
          <w:rFonts w:ascii="Calibri" w:eastAsia="Calibri" w:hAnsi="Calibri" w:cs="Calibri"/>
          <w:sz w:val="28"/>
          <w:szCs w:val="28"/>
          <w:lang w:val="it-IT"/>
        </w:rPr>
        <w:t xml:space="preserve"> Per configurare al meglio il vostro account e offrirvi un’esperienza personalizzata, vi chiediamo di compilare rapidamente le seguenti sezioni.</w:t>
      </w:r>
    </w:p>
    <w:p w14:paraId="1E44A28C" w14:textId="6824624A" w:rsidR="00747782" w:rsidRPr="00747782" w:rsidRDefault="00747782" w:rsidP="00747782">
      <w:pPr>
        <w:spacing w:after="200" w:line="259" w:lineRule="auto"/>
        <w:rPr>
          <w:rFonts w:ascii="Calibri" w:eastAsia="Calibri" w:hAnsi="Calibri" w:cs="Calibri"/>
          <w:sz w:val="28"/>
          <w:szCs w:val="28"/>
          <w:lang w:val="it-IT"/>
        </w:rPr>
      </w:pPr>
      <w:r w:rsidRPr="00747782">
        <w:rPr>
          <w:rFonts w:ascii="Calibri" w:eastAsia="Calibri" w:hAnsi="Calibri" w:cs="Calibri"/>
          <w:sz w:val="28"/>
          <w:szCs w:val="28"/>
          <w:lang w:val="it-IT"/>
        </w:rPr>
        <w:t xml:space="preserve">Le informazioni che ci fornite sono fondamentali per attivare tutti i servizi in modo ottimale. </w:t>
      </w:r>
      <w:r w:rsidRPr="00747782">
        <w:rPr>
          <w:rFonts w:ascii="Calibri" w:eastAsia="Calibri" w:hAnsi="Calibri" w:cs="Calibri"/>
          <w:b/>
          <w:bCs/>
          <w:sz w:val="28"/>
          <w:szCs w:val="28"/>
          <w:lang w:val="it-IT"/>
        </w:rPr>
        <w:t>Grazie per la collaborazione!</w:t>
      </w:r>
      <w:r w:rsidRPr="00747782">
        <w:rPr>
          <w:rFonts w:ascii="Calibri" w:eastAsia="Calibri" w:hAnsi="Calibri" w:cs="Calibri"/>
          <w:sz w:val="28"/>
          <w:szCs w:val="28"/>
          <w:lang w:val="it-IT"/>
        </w:rPr>
        <w:t xml:space="preserve"> </w:t>
      </w:r>
      <w:r w:rsidRPr="00747782">
        <w:rPr>
          <w:rFonts w:ascii="Segoe UI Emoji" w:eastAsia="Calibri" w:hAnsi="Segoe UI Emoji" w:cs="Segoe UI Emoji"/>
          <w:sz w:val="28"/>
          <w:szCs w:val="28"/>
          <w:lang w:val="it-IT"/>
        </w:rPr>
        <w:t>💡</w:t>
      </w:r>
    </w:p>
    <w:p w14:paraId="12838826" w14:textId="0C2F2E94" w:rsidR="00747782" w:rsidRPr="0079352F" w:rsidRDefault="00747782" w:rsidP="00747782">
      <w:pPr>
        <w:spacing w:after="200" w:line="259" w:lineRule="auto"/>
        <w:rPr>
          <w:rFonts w:ascii="Calibri" w:eastAsia="Calibri" w:hAnsi="Calibri" w:cs="Calibri"/>
          <w:b/>
          <w:color w:val="364798"/>
          <w:sz w:val="30"/>
          <w:szCs w:val="30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br/>
      </w:r>
      <w:r w:rsidRPr="00747782">
        <w:rPr>
          <w:rFonts w:ascii="Segoe UI Emoji" w:eastAsia="Calibri" w:hAnsi="Segoe UI Emoji" w:cs="Segoe UI Emoji"/>
          <w:b/>
          <w:color w:val="C5E0B3" w:themeColor="accent6" w:themeTint="66"/>
          <w:sz w:val="30"/>
          <w:szCs w:val="30"/>
        </w:rPr>
        <w:t>🌍</w:t>
      </w:r>
      <w:r>
        <w:rPr>
          <w:rFonts w:ascii="Calibri" w:eastAsia="Calibri" w:hAnsi="Calibri" w:cs="Calibri"/>
          <w:b/>
          <w:color w:val="364798"/>
          <w:sz w:val="30"/>
          <w:szCs w:val="30"/>
        </w:rPr>
        <w:t xml:space="preserve">Sezione Collegamento Canali 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color w:val="808080"/>
          <w:sz w:val="28"/>
          <w:szCs w:val="28"/>
        </w:rPr>
        <w:br/>
      </w:r>
      <w:r>
        <w:rPr>
          <w:rFonts w:ascii="Calibri" w:eastAsia="Calibri" w:hAnsi="Calibri" w:cs="Calibri"/>
          <w:b/>
          <w:color w:val="808080"/>
          <w:sz w:val="28"/>
          <w:szCs w:val="28"/>
        </w:rPr>
        <w:t>Collegamento Booking da presentare:</w:t>
      </w:r>
    </w:p>
    <w:p w14:paraId="5B0AE0AF" w14:textId="77777777" w:rsidR="00747782" w:rsidRDefault="00747782" w:rsidP="00747782">
      <w:pPr>
        <w:numPr>
          <w:ilvl w:val="0"/>
          <w:numId w:val="4"/>
        </w:numPr>
        <w:spacing w:before="240"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Username:</w:t>
      </w:r>
    </w:p>
    <w:p w14:paraId="4B5A9355" w14:textId="77777777" w:rsidR="00747782" w:rsidRDefault="00747782" w:rsidP="00747782">
      <w:pPr>
        <w:numPr>
          <w:ilvl w:val="0"/>
          <w:numId w:val="4"/>
        </w:numPr>
        <w:spacing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Url pagina principale:</w:t>
      </w:r>
    </w:p>
    <w:p w14:paraId="6CD30416" w14:textId="77777777" w:rsidR="00747782" w:rsidRDefault="00747782" w:rsidP="00747782">
      <w:pPr>
        <w:numPr>
          <w:ilvl w:val="0"/>
          <w:numId w:val="4"/>
        </w:numPr>
        <w:spacing w:after="240"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 xml:space="preserve">Booking </w:t>
      </w:r>
      <w:proofErr w:type="spellStart"/>
      <w:r>
        <w:rPr>
          <w:rFonts w:ascii="Calibri" w:eastAsia="Calibri" w:hAnsi="Calibri" w:cs="Calibri"/>
          <w:color w:val="808080"/>
          <w:sz w:val="28"/>
          <w:szCs w:val="28"/>
        </w:rPr>
        <w:t>Property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 xml:space="preserve"> Id:</w:t>
      </w:r>
    </w:p>
    <w:p w14:paraId="7650A285" w14:textId="77777777" w:rsidR="00747782" w:rsidRDefault="00747782" w:rsidP="00747782">
      <w:p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</w:p>
    <w:p w14:paraId="0E77C321" w14:textId="77777777" w:rsidR="00747782" w:rsidRDefault="00747782" w:rsidP="00747782">
      <w:pPr>
        <w:spacing w:after="200" w:line="259" w:lineRule="auto"/>
        <w:rPr>
          <w:rFonts w:ascii="Calibri" w:eastAsia="Calibri" w:hAnsi="Calibri" w:cs="Calibri"/>
          <w:b/>
          <w:color w:val="808080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Collegamento Expedia da presentare:</w:t>
      </w:r>
    </w:p>
    <w:p w14:paraId="23857160" w14:textId="77777777" w:rsidR="00747782" w:rsidRDefault="00747782" w:rsidP="00747782">
      <w:pPr>
        <w:numPr>
          <w:ilvl w:val="0"/>
          <w:numId w:val="3"/>
        </w:numPr>
        <w:spacing w:before="240"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Username:</w:t>
      </w:r>
    </w:p>
    <w:p w14:paraId="515B460B" w14:textId="77777777" w:rsidR="00747782" w:rsidRDefault="00747782" w:rsidP="00747782">
      <w:pPr>
        <w:numPr>
          <w:ilvl w:val="0"/>
          <w:numId w:val="3"/>
        </w:numPr>
        <w:spacing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Url pagina principale:</w:t>
      </w:r>
    </w:p>
    <w:p w14:paraId="359AE97E" w14:textId="77777777" w:rsidR="00747782" w:rsidRDefault="00747782" w:rsidP="00747782">
      <w:pPr>
        <w:numPr>
          <w:ilvl w:val="0"/>
          <w:numId w:val="3"/>
        </w:numPr>
        <w:spacing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 xml:space="preserve">Expedia </w:t>
      </w:r>
      <w:proofErr w:type="spellStart"/>
      <w:r>
        <w:rPr>
          <w:rFonts w:ascii="Calibri" w:eastAsia="Calibri" w:hAnsi="Calibri" w:cs="Calibri"/>
          <w:color w:val="808080"/>
          <w:sz w:val="28"/>
          <w:szCs w:val="28"/>
        </w:rPr>
        <w:t>Property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 xml:space="preserve"> Id:</w:t>
      </w:r>
    </w:p>
    <w:p w14:paraId="12FC43EB" w14:textId="77777777" w:rsidR="00747782" w:rsidRPr="00D569AA" w:rsidRDefault="00747782" w:rsidP="00747782">
      <w:pPr>
        <w:numPr>
          <w:ilvl w:val="0"/>
          <w:numId w:val="3"/>
        </w:numPr>
        <w:spacing w:after="240" w:line="259" w:lineRule="auto"/>
        <w:ind w:left="9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Expedia nickname:</w:t>
      </w:r>
    </w:p>
    <w:p w14:paraId="72C64A3C" w14:textId="77777777" w:rsidR="00747782" w:rsidRDefault="00747782" w:rsidP="00747782">
      <w:pPr>
        <w:spacing w:after="240" w:line="259" w:lineRule="auto"/>
        <w:ind w:left="720"/>
        <w:rPr>
          <w:rFonts w:ascii="Calibri" w:eastAsia="Calibri" w:hAnsi="Calibri" w:cs="Calibri"/>
          <w:color w:val="808080"/>
          <w:sz w:val="28"/>
          <w:szCs w:val="28"/>
        </w:rPr>
      </w:pPr>
    </w:p>
    <w:p w14:paraId="3C1AE505" w14:textId="77777777" w:rsidR="00747782" w:rsidRDefault="00747782" w:rsidP="00747782">
      <w:pPr>
        <w:spacing w:after="200" w:line="259" w:lineRule="auto"/>
        <w:rPr>
          <w:rFonts w:ascii="Calibri" w:eastAsia="Calibri" w:hAnsi="Calibri" w:cs="Calibri"/>
          <w:b/>
          <w:color w:val="808080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Collegamento Tripadvisor da presentare:</w:t>
      </w:r>
    </w:p>
    <w:p w14:paraId="6ED0C928" w14:textId="77777777" w:rsidR="00747782" w:rsidRPr="00B27B27" w:rsidRDefault="00747782" w:rsidP="00747782">
      <w:pPr>
        <w:numPr>
          <w:ilvl w:val="0"/>
          <w:numId w:val="2"/>
        </w:numPr>
        <w:shd w:val="clear" w:color="auto" w:fill="FFFFFF"/>
        <w:spacing w:before="200" w:line="259" w:lineRule="auto"/>
        <w:ind w:left="940"/>
        <w:rPr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Username:</w:t>
      </w:r>
    </w:p>
    <w:p w14:paraId="5AC1E34A" w14:textId="77777777" w:rsidR="00747782" w:rsidRDefault="00747782" w:rsidP="00747782">
      <w:pPr>
        <w:numPr>
          <w:ilvl w:val="0"/>
          <w:numId w:val="2"/>
        </w:numPr>
        <w:shd w:val="clear" w:color="auto" w:fill="FFFFFF"/>
        <w:spacing w:line="259" w:lineRule="auto"/>
        <w:ind w:left="940"/>
        <w:rPr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Url pagina principale:</w:t>
      </w:r>
    </w:p>
    <w:p w14:paraId="5B396D1E" w14:textId="77777777" w:rsidR="00747782" w:rsidRPr="00D569AA" w:rsidRDefault="00747782" w:rsidP="00747782">
      <w:pPr>
        <w:numPr>
          <w:ilvl w:val="0"/>
          <w:numId w:val="2"/>
        </w:numPr>
        <w:shd w:val="clear" w:color="auto" w:fill="FFFFFF"/>
        <w:spacing w:after="200" w:line="259" w:lineRule="auto"/>
        <w:ind w:left="940"/>
        <w:rPr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 xml:space="preserve">Tripadvisor </w:t>
      </w:r>
      <w:proofErr w:type="spellStart"/>
      <w:r>
        <w:rPr>
          <w:rFonts w:ascii="Calibri" w:eastAsia="Calibri" w:hAnsi="Calibri" w:cs="Calibri"/>
          <w:color w:val="808080"/>
          <w:sz w:val="28"/>
          <w:szCs w:val="28"/>
        </w:rPr>
        <w:t>Property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 xml:space="preserve"> Id:</w:t>
      </w:r>
    </w:p>
    <w:p w14:paraId="451BEC91" w14:textId="77777777" w:rsidR="00747782" w:rsidRDefault="00747782" w:rsidP="00747782">
      <w:pPr>
        <w:shd w:val="clear" w:color="auto" w:fill="FFFFFF"/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</w:p>
    <w:p w14:paraId="5B4F5A41" w14:textId="77777777" w:rsidR="00747782" w:rsidRDefault="00747782" w:rsidP="00747782">
      <w:pPr>
        <w:shd w:val="clear" w:color="auto" w:fill="FFFFFF"/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</w:p>
    <w:p w14:paraId="25A7846F" w14:textId="2A6C90DC" w:rsidR="00747782" w:rsidRDefault="00747782" w:rsidP="00747782">
      <w:p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 w:rsidRPr="00747782">
        <w:rPr>
          <w:rFonts w:ascii="Segoe UI Emoji" w:eastAsia="Calibri" w:hAnsi="Segoe UI Emoji" w:cs="Segoe UI Emoji"/>
          <w:b/>
          <w:color w:val="FBE4D5" w:themeColor="accent2" w:themeTint="33"/>
          <w:sz w:val="30"/>
          <w:szCs w:val="30"/>
        </w:rPr>
        <w:t>🏨</w:t>
      </w:r>
      <w:r w:rsidRPr="00747782">
        <w:rPr>
          <w:rFonts w:ascii="Calibri" w:eastAsia="Calibri" w:hAnsi="Calibri" w:cs="Calibri"/>
          <w:b/>
          <w:color w:val="FBE4D5" w:themeColor="accent2" w:themeTint="33"/>
          <w:sz w:val="30"/>
          <w:szCs w:val="30"/>
        </w:rPr>
        <w:t xml:space="preserve"> </w:t>
      </w:r>
      <w:r w:rsidRPr="00747782">
        <w:rPr>
          <w:rFonts w:ascii="Calibri" w:eastAsia="Calibri" w:hAnsi="Calibri" w:cs="Calibri"/>
          <w:b/>
          <w:bCs/>
          <w:color w:val="364798"/>
          <w:sz w:val="30"/>
          <w:szCs w:val="30"/>
        </w:rPr>
        <w:t>ANAGRAFICA STRUTTURA</w:t>
      </w:r>
      <w:r>
        <w:rPr>
          <w:rFonts w:ascii="Calibri" w:eastAsia="Calibri" w:hAnsi="Calibri" w:cs="Calibri"/>
          <w:b/>
          <w:bCs/>
          <w:color w:val="364798"/>
          <w:sz w:val="30"/>
          <w:szCs w:val="30"/>
        </w:rPr>
        <w:br/>
      </w:r>
      <w:r>
        <w:rPr>
          <w:rFonts w:ascii="Calibri" w:eastAsia="Calibri" w:hAnsi="Calibri" w:cs="Calibri"/>
          <w:b/>
          <w:color w:val="364798"/>
          <w:sz w:val="28"/>
          <w:szCs w:val="28"/>
        </w:rPr>
        <w:br/>
      </w:r>
      <w:r w:rsidRPr="00747782">
        <w:rPr>
          <w:rFonts w:ascii="Segoe UI Emoji" w:eastAsia="Calibri" w:hAnsi="Segoe UI Emoji" w:cs="Segoe UI Emoji"/>
          <w:color w:val="FFD966" w:themeColor="accent4" w:themeTint="99"/>
          <w:sz w:val="28"/>
          <w:szCs w:val="28"/>
        </w:rPr>
        <w:t>📍</w:t>
      </w:r>
      <w:r w:rsidRPr="00747782">
        <w:rPr>
          <w:rFonts w:ascii="Calibri" w:eastAsia="Calibri" w:hAnsi="Calibri" w:cs="Calibri"/>
          <w:color w:val="FFD966" w:themeColor="accent4" w:themeTint="99"/>
          <w:sz w:val="28"/>
          <w:szCs w:val="28"/>
        </w:rPr>
        <w:t xml:space="preserve"> </w:t>
      </w:r>
      <w:r w:rsidRPr="00747782"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t>Dati generali</w:t>
      </w:r>
    </w:p>
    <w:p w14:paraId="2690690C" w14:textId="77777777" w:rsidR="00747782" w:rsidRPr="00B7207F" w:rsidRDefault="00747782" w:rsidP="00747782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 w:rsidRPr="00B7207F">
        <w:rPr>
          <w:rFonts w:ascii="Calibri" w:eastAsia="Calibri" w:hAnsi="Calibri" w:cs="Calibri"/>
          <w:color w:val="808080"/>
          <w:sz w:val="28"/>
          <w:szCs w:val="28"/>
        </w:rPr>
        <w:t>Indirizzo sede operativa</w:t>
      </w:r>
      <w:r>
        <w:rPr>
          <w:rFonts w:ascii="Calibri" w:eastAsia="Calibri" w:hAnsi="Calibri" w:cs="Calibri"/>
          <w:color w:val="808080"/>
          <w:sz w:val="28"/>
          <w:szCs w:val="28"/>
        </w:rPr>
        <w:t xml:space="preserve"> </w:t>
      </w:r>
      <w:r w:rsidRPr="00B7207F">
        <w:rPr>
          <w:rFonts w:ascii="Calibri" w:eastAsia="Calibri" w:hAnsi="Calibri" w:cs="Calibri"/>
          <w:color w:val="808080"/>
          <w:sz w:val="28"/>
          <w:szCs w:val="28"/>
        </w:rPr>
        <w:t xml:space="preserve">(indirizzo, città, </w:t>
      </w:r>
      <w:r>
        <w:rPr>
          <w:rFonts w:ascii="Calibri" w:eastAsia="Calibri" w:hAnsi="Calibri" w:cs="Calibri"/>
          <w:color w:val="808080"/>
          <w:sz w:val="28"/>
          <w:szCs w:val="28"/>
        </w:rPr>
        <w:t xml:space="preserve">nazione, </w:t>
      </w:r>
      <w:r w:rsidRPr="00B7207F">
        <w:rPr>
          <w:rFonts w:ascii="Calibri" w:eastAsia="Calibri" w:hAnsi="Calibri" w:cs="Calibri"/>
          <w:color w:val="808080"/>
          <w:sz w:val="28"/>
          <w:szCs w:val="28"/>
        </w:rPr>
        <w:t>CAP)</w:t>
      </w:r>
      <w:r>
        <w:rPr>
          <w:rFonts w:ascii="Calibri" w:eastAsia="Calibri" w:hAnsi="Calibri" w:cs="Calibri"/>
          <w:color w:val="808080"/>
          <w:sz w:val="28"/>
          <w:szCs w:val="28"/>
        </w:rPr>
        <w:t>:</w:t>
      </w:r>
    </w:p>
    <w:p w14:paraId="0D1AB938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Ragione sociale:</w:t>
      </w:r>
    </w:p>
    <w:p w14:paraId="5540543D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Sede legale (indirizzo, città, nazione, CAP):</w:t>
      </w:r>
    </w:p>
    <w:p w14:paraId="1FEC7929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Partita IVA:</w:t>
      </w:r>
    </w:p>
    <w:p w14:paraId="4DF0DAEF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Codice fiscale:</w:t>
      </w:r>
    </w:p>
    <w:p w14:paraId="2C0BCFC7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Codice univoco:</w:t>
      </w:r>
    </w:p>
    <w:p w14:paraId="5C2ECDAC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proofErr w:type="spellStart"/>
      <w:r w:rsidRPr="00B7207F">
        <w:rPr>
          <w:rFonts w:ascii="Calibri" w:eastAsia="Calibri" w:hAnsi="Calibri" w:cs="Calibri"/>
          <w:color w:val="808080"/>
          <w:sz w:val="28"/>
          <w:szCs w:val="28"/>
        </w:rPr>
        <w:t>Pec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>:</w:t>
      </w:r>
    </w:p>
    <w:p w14:paraId="0A952B29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Cellulare struttura:</w:t>
      </w:r>
    </w:p>
    <w:p w14:paraId="17A5780C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Telefono fisso struttura:</w:t>
      </w:r>
    </w:p>
    <w:p w14:paraId="41FB2805" w14:textId="77777777" w:rsidR="00747782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808080"/>
          <w:sz w:val="28"/>
          <w:szCs w:val="28"/>
        </w:rPr>
        <w:t>Email</w:t>
      </w:r>
      <w:proofErr w:type="gramEnd"/>
      <w:r>
        <w:rPr>
          <w:rFonts w:ascii="Calibri" w:eastAsia="Calibri" w:hAnsi="Calibri" w:cs="Calibri"/>
          <w:color w:val="808080"/>
          <w:sz w:val="28"/>
          <w:szCs w:val="28"/>
        </w:rPr>
        <w:t xml:space="preserve"> dedicata rapporto </w:t>
      </w:r>
      <w:proofErr w:type="spellStart"/>
      <w:r>
        <w:rPr>
          <w:rFonts w:ascii="Calibri" w:eastAsia="Calibri" w:hAnsi="Calibri" w:cs="Calibri"/>
          <w:color w:val="808080"/>
          <w:sz w:val="28"/>
          <w:szCs w:val="28"/>
        </w:rPr>
        <w:t>Rebyū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>:</w:t>
      </w:r>
    </w:p>
    <w:p w14:paraId="5B3B227A" w14:textId="77777777" w:rsidR="00747782" w:rsidRPr="00FF6A83" w:rsidRDefault="00747782" w:rsidP="00747782">
      <w:pPr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 w:rsidRPr="00FF6A83">
        <w:rPr>
          <w:rFonts w:ascii="Calibri" w:eastAsia="Calibri" w:hAnsi="Calibri" w:cs="Calibri"/>
          <w:color w:val="808080"/>
          <w:sz w:val="28"/>
          <w:szCs w:val="28"/>
        </w:rPr>
        <w:t xml:space="preserve">Nominativo interlocutore </w:t>
      </w:r>
      <w:proofErr w:type="spellStart"/>
      <w:r w:rsidRPr="00FF6A83">
        <w:rPr>
          <w:rFonts w:ascii="Calibri" w:eastAsia="Calibri" w:hAnsi="Calibri" w:cs="Calibri"/>
          <w:color w:val="808080"/>
          <w:sz w:val="28"/>
          <w:szCs w:val="28"/>
        </w:rPr>
        <w:t>Rebyū</w:t>
      </w:r>
      <w:proofErr w:type="spellEnd"/>
      <w:r>
        <w:rPr>
          <w:rFonts w:ascii="Calibri" w:eastAsia="Calibri" w:hAnsi="Calibri" w:cs="Calibri"/>
          <w:color w:val="808080"/>
          <w:sz w:val="28"/>
          <w:szCs w:val="28"/>
        </w:rPr>
        <w:t xml:space="preserve"> (con mail e cellulare – facoltativi)</w:t>
      </w:r>
      <w:r w:rsidRPr="00FF6A83">
        <w:rPr>
          <w:rFonts w:ascii="Calibri" w:eastAsia="Calibri" w:hAnsi="Calibri" w:cs="Calibri"/>
          <w:color w:val="808080"/>
          <w:sz w:val="28"/>
          <w:szCs w:val="28"/>
        </w:rPr>
        <w:t>:</w:t>
      </w:r>
    </w:p>
    <w:p w14:paraId="06A69A49" w14:textId="77777777" w:rsidR="00747782" w:rsidRPr="00D569AA" w:rsidRDefault="00747782" w:rsidP="00747782">
      <w:pPr>
        <w:spacing w:after="200" w:line="259" w:lineRule="auto"/>
        <w:rPr>
          <w:rFonts w:ascii="Calibri" w:eastAsia="Calibri" w:hAnsi="Calibri" w:cs="Calibri"/>
          <w:color w:val="808080"/>
          <w:sz w:val="28"/>
          <w:szCs w:val="28"/>
          <w:highlight w:val="yellow"/>
        </w:rPr>
      </w:pPr>
    </w:p>
    <w:p w14:paraId="31B7BE50" w14:textId="77777777" w:rsidR="00747782" w:rsidRDefault="00747782" w:rsidP="00747782">
      <w:pPr>
        <w:spacing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 w:rsidRPr="00747782">
        <w:rPr>
          <w:rFonts w:ascii="Segoe UI Emoji" w:eastAsia="Calibri" w:hAnsi="Segoe UI Emoji" w:cs="Segoe UI Emoji"/>
          <w:color w:val="385623" w:themeColor="accent6" w:themeShade="80"/>
          <w:sz w:val="28"/>
          <w:szCs w:val="28"/>
        </w:rPr>
        <w:t>🏡</w:t>
      </w:r>
      <w:r w:rsidRPr="00747782">
        <w:rPr>
          <w:rFonts w:ascii="Calibri" w:eastAsia="Calibri" w:hAnsi="Calibri" w:cs="Calibri"/>
          <w:color w:val="385623" w:themeColor="accent6" w:themeShade="80"/>
          <w:sz w:val="28"/>
          <w:szCs w:val="28"/>
        </w:rPr>
        <w:t xml:space="preserve"> </w:t>
      </w:r>
      <w:r w:rsidRPr="00747782"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t>Tipologia struttura</w:t>
      </w:r>
      <w:r w:rsidRPr="00747782">
        <w:rPr>
          <w:rFonts w:ascii="Calibri" w:eastAsia="Calibri" w:hAnsi="Calibri" w:cs="Calibri"/>
          <w:color w:val="808080"/>
          <w:sz w:val="28"/>
          <w:szCs w:val="28"/>
        </w:rPr>
        <w:t xml:space="preserve"> (selezionare la più adatta)</w:t>
      </w:r>
    </w:p>
    <w:p w14:paraId="125F961D" w14:textId="38003868" w:rsidR="00747782" w:rsidRDefault="00747782" w:rsidP="00747782">
      <w:pPr>
        <w:spacing w:line="259" w:lineRule="auto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br/>
      </w:r>
    </w:p>
    <w:p w14:paraId="780EA1E9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Affittacamere</w:t>
      </w:r>
    </w:p>
    <w:p w14:paraId="15163783" w14:textId="4B5193D1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Hotel</w:t>
      </w:r>
    </w:p>
    <w:p w14:paraId="64665D81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Residence</w:t>
      </w:r>
    </w:p>
    <w:p w14:paraId="461E136D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Aparthotel</w:t>
      </w:r>
    </w:p>
    <w:p w14:paraId="0ADC1637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Case vacanze</w:t>
      </w:r>
    </w:p>
    <w:p w14:paraId="384CF8C0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Affitti brevi</w:t>
      </w:r>
    </w:p>
    <w:p w14:paraId="7BEF9D23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lastRenderedPageBreak/>
        <w:t>Villaggio</w:t>
      </w:r>
    </w:p>
    <w:p w14:paraId="326C3B2E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Parco divertimenti</w:t>
      </w:r>
    </w:p>
    <w:p w14:paraId="7D272A1A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Tour and esperienze</w:t>
      </w:r>
    </w:p>
    <w:p w14:paraId="628711D7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Attività di consulenza</w:t>
      </w:r>
    </w:p>
    <w:p w14:paraId="72C4629C" w14:textId="77777777" w:rsidR="00747782" w:rsidRDefault="00747782" w:rsidP="00747782">
      <w:pPr>
        <w:numPr>
          <w:ilvl w:val="1"/>
          <w:numId w:val="1"/>
        </w:numPr>
        <w:spacing w:line="259" w:lineRule="auto"/>
        <w:ind w:hanging="1156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color w:val="808080"/>
          <w:sz w:val="28"/>
          <w:szCs w:val="28"/>
        </w:rPr>
        <w:t>Altre attività</w:t>
      </w:r>
    </w:p>
    <w:p w14:paraId="7307DE06" w14:textId="77777777" w:rsidR="00747782" w:rsidRDefault="00747782" w:rsidP="00747782">
      <w:pPr>
        <w:spacing w:after="200" w:line="259" w:lineRule="auto"/>
        <w:ind w:left="1440" w:hanging="1156"/>
        <w:rPr>
          <w:rFonts w:ascii="Calibri" w:eastAsia="Calibri" w:hAnsi="Calibri" w:cs="Calibri"/>
          <w:color w:val="808080"/>
          <w:sz w:val="28"/>
          <w:szCs w:val="28"/>
        </w:rPr>
      </w:pPr>
    </w:p>
    <w:p w14:paraId="40AE9539" w14:textId="1C8BF7A4" w:rsidR="00747782" w:rsidRPr="00747782" w:rsidRDefault="00747782" w:rsidP="00747782">
      <w:pPr>
        <w:spacing w:line="259" w:lineRule="auto"/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</w:pP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</w:t>
      </w:r>
      <w:r w:rsidRPr="00747782"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t>Categoria</w:t>
      </w:r>
      <w:r>
        <w:rPr>
          <w:rFonts w:ascii="Calibri" w:eastAsia="Calibri" w:hAnsi="Calibri" w:cs="Calibri"/>
          <w:b/>
          <w:bCs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⭕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Nessuna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1 Stella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2 Stelle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⭐⭐⭐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3 Stelle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⭐⭐⭐⭐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4 Stelle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br/>
      </w:r>
      <w:r w:rsidRPr="00747782">
        <w:rPr>
          <w:rFonts w:ascii="Segoe UI Emoji" w:eastAsia="Calibri" w:hAnsi="Segoe UI Emoji" w:cs="Segoe UI Emoji"/>
          <w:color w:val="525252" w:themeColor="accent3" w:themeShade="80"/>
          <w:sz w:val="28"/>
          <w:szCs w:val="28"/>
          <w:lang w:val="it-IT"/>
        </w:rPr>
        <w:t>⭐⭐⭐⭐⭐</w:t>
      </w:r>
      <w:r w:rsidRPr="00747782">
        <w:rPr>
          <w:rFonts w:ascii="Calibri" w:eastAsia="Calibri" w:hAnsi="Calibri" w:cs="Calibri"/>
          <w:color w:val="525252" w:themeColor="accent3" w:themeShade="80"/>
          <w:sz w:val="28"/>
          <w:szCs w:val="28"/>
          <w:lang w:val="it-IT"/>
        </w:rPr>
        <w:t xml:space="preserve"> 5 Stelle</w:t>
      </w:r>
    </w:p>
    <w:p w14:paraId="4A675D57" w14:textId="77777777" w:rsidR="00747782" w:rsidRDefault="00747782" w:rsidP="00747782">
      <w:pPr>
        <w:spacing w:line="259" w:lineRule="auto"/>
        <w:rPr>
          <w:rFonts w:ascii="Calibri" w:eastAsia="Calibri" w:hAnsi="Calibri" w:cs="Calibri"/>
          <w:b/>
          <w:color w:val="364798"/>
          <w:sz w:val="30"/>
          <w:szCs w:val="30"/>
        </w:rPr>
      </w:pPr>
    </w:p>
    <w:p w14:paraId="7A74A0E7" w14:textId="77777777" w:rsidR="00747782" w:rsidRDefault="00747782" w:rsidP="00747782">
      <w:pPr>
        <w:spacing w:line="259" w:lineRule="auto"/>
        <w:rPr>
          <w:rFonts w:ascii="Calibri" w:eastAsia="Calibri" w:hAnsi="Calibri" w:cs="Calibri"/>
          <w:b/>
          <w:color w:val="364798"/>
          <w:sz w:val="30"/>
          <w:szCs w:val="30"/>
        </w:rPr>
      </w:pPr>
    </w:p>
    <w:p w14:paraId="674DB700" w14:textId="582DBA3B" w:rsidR="00747782" w:rsidRPr="00CD40BB" w:rsidRDefault="00747782" w:rsidP="00747782">
      <w:pPr>
        <w:ind w:firstLine="283"/>
        <w:rPr>
          <w:rFonts w:ascii="Calibri" w:eastAsia="Calibri" w:hAnsi="Calibri" w:cs="Calibri"/>
          <w:b/>
          <w:color w:val="364798"/>
          <w:sz w:val="30"/>
          <w:szCs w:val="30"/>
          <w:lang w:val="it-IT"/>
        </w:rPr>
      </w:pPr>
      <w:r w:rsidRPr="00747782">
        <w:rPr>
          <w:rFonts w:ascii="Segoe UI Emoji" w:eastAsia="Calibri" w:hAnsi="Segoe UI Emoji" w:cs="Segoe UI Emoji"/>
          <w:b/>
          <w:bCs/>
          <w:color w:val="BF8F00" w:themeColor="accent4" w:themeShade="BF"/>
          <w:sz w:val="30"/>
          <w:szCs w:val="30"/>
        </w:rPr>
        <w:t>✍️</w:t>
      </w:r>
      <w:r w:rsidRPr="00747782">
        <w:rPr>
          <w:rFonts w:ascii="Calibri" w:eastAsia="Calibri" w:hAnsi="Calibri" w:cs="Calibri"/>
          <w:b/>
          <w:bCs/>
          <w:color w:val="BF8F00" w:themeColor="accent4" w:themeShade="BF"/>
          <w:sz w:val="30"/>
          <w:szCs w:val="30"/>
          <w:lang w:val="it-IT"/>
        </w:rPr>
        <w:t xml:space="preserve"> </w:t>
      </w:r>
      <w:r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t>S</w:t>
      </w:r>
      <w:r w:rsidRPr="00CD40BB"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t>aluti e firme</w:t>
      </w:r>
      <w:r>
        <w:rPr>
          <w:rFonts w:ascii="Calibri" w:eastAsia="Calibri" w:hAnsi="Calibri" w:cs="Calibri"/>
          <w:b/>
          <w:bCs/>
          <w:color w:val="364798"/>
          <w:sz w:val="30"/>
          <w:szCs w:val="30"/>
          <w:lang w:val="it-IT"/>
        </w:rPr>
        <w:br/>
      </w:r>
    </w:p>
    <w:p w14:paraId="2B726939" w14:textId="77777777" w:rsidR="00747782" w:rsidRPr="00CD40BB" w:rsidRDefault="00747782" w:rsidP="00747782">
      <w:pPr>
        <w:numPr>
          <w:ilvl w:val="0"/>
          <w:numId w:val="5"/>
        </w:numPr>
        <w:rPr>
          <w:rFonts w:ascii="Calibri" w:eastAsia="Calibri" w:hAnsi="Calibri" w:cs="Calibri"/>
          <w:color w:val="808080"/>
          <w:sz w:val="28"/>
          <w:szCs w:val="28"/>
        </w:rPr>
      </w:pPr>
      <w:r w:rsidRPr="00CD40BB">
        <w:rPr>
          <w:rFonts w:ascii="Calibri" w:eastAsia="Calibri" w:hAnsi="Calibri" w:cs="Calibri"/>
          <w:color w:val="808080"/>
          <w:sz w:val="28"/>
          <w:szCs w:val="28"/>
        </w:rPr>
        <w:t>Si prega di includere i nomi e i titoli dei firmatari nelle risposte.</w:t>
      </w:r>
      <w:r w:rsidRPr="00CD40BB">
        <w:rPr>
          <w:rFonts w:ascii="Calibri" w:eastAsia="Calibri" w:hAnsi="Calibri" w:cs="Calibri"/>
          <w:color w:val="808080"/>
          <w:sz w:val="28"/>
          <w:szCs w:val="28"/>
        </w:rPr>
        <w:br/>
        <w:t>Esempi: Mario Rossi - General Manager (GM) / Elisabetta Verdi - Customer Relation Manager (CRM) / Francesco Neri - Front Office Manager, etc.</w:t>
      </w:r>
      <w:r>
        <w:rPr>
          <w:rFonts w:ascii="Calibri" w:eastAsia="Calibri" w:hAnsi="Calibri" w:cs="Calibri"/>
          <w:color w:val="808080"/>
          <w:sz w:val="28"/>
          <w:szCs w:val="28"/>
        </w:rPr>
        <w:br/>
      </w:r>
    </w:p>
    <w:p w14:paraId="5F3B6A99" w14:textId="77777777" w:rsidR="00747782" w:rsidRDefault="00747782" w:rsidP="00747782">
      <w:pPr>
        <w:numPr>
          <w:ilvl w:val="0"/>
          <w:numId w:val="5"/>
        </w:numPr>
        <w:rPr>
          <w:rFonts w:ascii="Calibri" w:eastAsia="Calibri" w:hAnsi="Calibri" w:cs="Calibri"/>
          <w:color w:val="808080"/>
          <w:sz w:val="28"/>
          <w:szCs w:val="28"/>
        </w:rPr>
      </w:pPr>
      <w:r w:rsidRPr="00CD40BB">
        <w:rPr>
          <w:rFonts w:ascii="Calibri" w:eastAsia="Calibri" w:hAnsi="Calibri" w:cs="Calibri"/>
          <w:color w:val="808080"/>
          <w:sz w:val="28"/>
          <w:szCs w:val="28"/>
        </w:rPr>
        <w:t>Si prega di dettagliare la formula di saluti preferita (o più d’una, massimo 3) da inserire nella risposta.</w:t>
      </w:r>
      <w:r w:rsidRPr="00CD40BB">
        <w:rPr>
          <w:rFonts w:ascii="Calibri" w:eastAsia="Calibri" w:hAnsi="Calibri" w:cs="Calibri"/>
          <w:color w:val="808080"/>
          <w:sz w:val="28"/>
          <w:szCs w:val="28"/>
        </w:rPr>
        <w:br/>
        <w:t>Esempi: “Cordiali saluti” / “A presto” / “Carpe Diem” / “Non vediamo l’ora di rivedervi” / “Ad Maiora”.</w:t>
      </w:r>
      <w:r>
        <w:rPr>
          <w:rFonts w:ascii="Calibri" w:eastAsia="Calibri" w:hAnsi="Calibri" w:cs="Calibri"/>
          <w:color w:val="808080"/>
          <w:sz w:val="28"/>
          <w:szCs w:val="28"/>
        </w:rPr>
        <w:br/>
      </w:r>
    </w:p>
    <w:p w14:paraId="03FB12F5" w14:textId="77777777" w:rsidR="00747782" w:rsidRDefault="00747782" w:rsidP="00747782">
      <w:pPr>
        <w:rPr>
          <w:highlight w:val="white"/>
        </w:rPr>
      </w:pPr>
    </w:p>
    <w:p w14:paraId="5895ABFF" w14:textId="6CB04E59" w:rsidR="008605FB" w:rsidRPr="00E336A0" w:rsidRDefault="008605FB" w:rsidP="00E336A0"/>
    <w:sectPr w:rsidR="008605FB" w:rsidRPr="00E336A0" w:rsidSect="004347A2">
      <w:headerReference w:type="default" r:id="rId7"/>
      <w:pgSz w:w="11906" w:h="16838"/>
      <w:pgMar w:top="2268" w:right="851" w:bottom="198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C9BB2" w14:textId="77777777" w:rsidR="000110FA" w:rsidRDefault="000110FA" w:rsidP="00E336A0">
      <w:r>
        <w:separator/>
      </w:r>
    </w:p>
  </w:endnote>
  <w:endnote w:type="continuationSeparator" w:id="0">
    <w:p w14:paraId="2320DEAC" w14:textId="77777777" w:rsidR="000110FA" w:rsidRDefault="000110FA" w:rsidP="00E3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E2AC2" w14:textId="77777777" w:rsidR="000110FA" w:rsidRDefault="000110FA" w:rsidP="00E336A0">
      <w:r>
        <w:separator/>
      </w:r>
    </w:p>
  </w:footnote>
  <w:footnote w:type="continuationSeparator" w:id="0">
    <w:p w14:paraId="2685DDCC" w14:textId="77777777" w:rsidR="000110FA" w:rsidRDefault="000110FA" w:rsidP="00E3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50A1A" w14:textId="77777777" w:rsidR="008605FB" w:rsidRDefault="008605FB" w:rsidP="00E336A0">
    <w:pPr>
      <w:pStyle w:val="Intestazion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C07CFB" wp14:editId="63876859">
          <wp:simplePos x="0" y="0"/>
          <wp:positionH relativeFrom="page">
            <wp:posOffset>9525</wp:posOffset>
          </wp:positionH>
          <wp:positionV relativeFrom="paragraph">
            <wp:posOffset>-431165</wp:posOffset>
          </wp:positionV>
          <wp:extent cx="7535772" cy="10650883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772" cy="106508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5436"/>
    <w:multiLevelType w:val="multilevel"/>
    <w:tmpl w:val="889426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72C4" w:themeColor="accent1"/>
        <w:sz w:val="28"/>
        <w:szCs w:val="2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F4811"/>
    <w:multiLevelType w:val="multilevel"/>
    <w:tmpl w:val="6DC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901B3"/>
    <w:multiLevelType w:val="multilevel"/>
    <w:tmpl w:val="4B3CB3BE"/>
    <w:lvl w:ilvl="0">
      <w:start w:val="1"/>
      <w:numFmt w:val="bullet"/>
      <w:lvlText w:val="●"/>
      <w:lvlJc w:val="left"/>
      <w:pPr>
        <w:ind w:left="720" w:hanging="360"/>
      </w:pPr>
      <w:rPr>
        <w:color w:val="4472C4" w:themeColor="accent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290C72"/>
    <w:multiLevelType w:val="multilevel"/>
    <w:tmpl w:val="718C9902"/>
    <w:lvl w:ilvl="0">
      <w:start w:val="1"/>
      <w:numFmt w:val="bullet"/>
      <w:lvlText w:val="●"/>
      <w:lvlJc w:val="left"/>
      <w:pPr>
        <w:ind w:left="720" w:hanging="360"/>
      </w:pPr>
      <w:rPr>
        <w:color w:val="4472C4" w:themeColor="accent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876E17"/>
    <w:multiLevelType w:val="multilevel"/>
    <w:tmpl w:val="325A187A"/>
    <w:lvl w:ilvl="0">
      <w:start w:val="1"/>
      <w:numFmt w:val="bullet"/>
      <w:lvlText w:val="●"/>
      <w:lvlJc w:val="left"/>
      <w:pPr>
        <w:ind w:left="720" w:hanging="360"/>
      </w:pPr>
      <w:rPr>
        <w:color w:val="4472C4" w:themeColor="accent1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33C0B" w:themeColor="accent2" w:themeShade="80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997032960">
    <w:abstractNumId w:val="4"/>
  </w:num>
  <w:num w:numId="2" w16cid:durableId="1665939311">
    <w:abstractNumId w:val="0"/>
  </w:num>
  <w:num w:numId="3" w16cid:durableId="1566794090">
    <w:abstractNumId w:val="2"/>
  </w:num>
  <w:num w:numId="4" w16cid:durableId="1591498385">
    <w:abstractNumId w:val="3"/>
  </w:num>
  <w:num w:numId="5" w16cid:durableId="40457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82"/>
    <w:rsid w:val="000051E6"/>
    <w:rsid w:val="000110FA"/>
    <w:rsid w:val="000B4F0D"/>
    <w:rsid w:val="000F6F53"/>
    <w:rsid w:val="00105EF7"/>
    <w:rsid w:val="0014409D"/>
    <w:rsid w:val="00153D61"/>
    <w:rsid w:val="002256FA"/>
    <w:rsid w:val="00243796"/>
    <w:rsid w:val="003A0F15"/>
    <w:rsid w:val="003B2477"/>
    <w:rsid w:val="004347A2"/>
    <w:rsid w:val="004D0255"/>
    <w:rsid w:val="00566BE7"/>
    <w:rsid w:val="006329F6"/>
    <w:rsid w:val="00720584"/>
    <w:rsid w:val="00747782"/>
    <w:rsid w:val="00761E08"/>
    <w:rsid w:val="008605FB"/>
    <w:rsid w:val="009D4484"/>
    <w:rsid w:val="00A253EF"/>
    <w:rsid w:val="00AB135D"/>
    <w:rsid w:val="00B70D0A"/>
    <w:rsid w:val="00C4261E"/>
    <w:rsid w:val="00D01C66"/>
    <w:rsid w:val="00D374E7"/>
    <w:rsid w:val="00E336A0"/>
    <w:rsid w:val="00E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49983"/>
  <w15:chartTrackingRefBased/>
  <w15:docId w15:val="{6F70C282-2FC4-49D3-80C2-FFD5A680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7782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F15"/>
    <w:pPr>
      <w:outlineLvl w:val="0"/>
    </w:pPr>
    <w:rPr>
      <w:b/>
      <w:bCs/>
      <w:color w:val="171118"/>
      <w:sz w:val="56"/>
      <w:szCs w:val="5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0F15"/>
    <w:pPr>
      <w:outlineLvl w:val="1"/>
    </w:pPr>
    <w:rPr>
      <w:color w:val="171118"/>
      <w:sz w:val="44"/>
      <w:szCs w:val="4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0F15"/>
    <w:pPr>
      <w:outlineLvl w:val="2"/>
    </w:pPr>
    <w:rPr>
      <w:b/>
      <w:bCs/>
      <w:caps/>
      <w:color w:val="171118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05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05FB"/>
  </w:style>
  <w:style w:type="paragraph" w:styleId="Pidipagina">
    <w:name w:val="footer"/>
    <w:basedOn w:val="Normale"/>
    <w:link w:val="PidipaginaCarattere"/>
    <w:uiPriority w:val="99"/>
    <w:unhideWhenUsed/>
    <w:rsid w:val="008605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05FB"/>
  </w:style>
  <w:style w:type="character" w:customStyle="1" w:styleId="Titolo1Carattere">
    <w:name w:val="Titolo 1 Carattere"/>
    <w:basedOn w:val="Carpredefinitoparagrafo"/>
    <w:link w:val="Titolo1"/>
    <w:uiPriority w:val="9"/>
    <w:rsid w:val="003A0F15"/>
    <w:rPr>
      <w:b/>
      <w:bCs/>
      <w:color w:val="17111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F15"/>
    <w:rPr>
      <w:color w:val="171118"/>
      <w:sz w:val="44"/>
      <w:szCs w:val="4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0F15"/>
    <w:rPr>
      <w:b/>
      <w:bCs/>
      <w:caps/>
      <w:color w:val="171118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7477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\Desktop\Rebyu%20-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Rebyu - carta intestata</Template>
  <TotalTime>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Rebyu Srl</dc:creator>
  <cp:keywords/>
  <dc:description/>
  <cp:lastModifiedBy>Davide Giuranno</cp:lastModifiedBy>
  <cp:revision>1</cp:revision>
  <dcterms:created xsi:type="dcterms:W3CDTF">2025-03-04T11:44:00Z</dcterms:created>
  <dcterms:modified xsi:type="dcterms:W3CDTF">2025-03-04T11:51:00Z</dcterms:modified>
</cp:coreProperties>
</file>