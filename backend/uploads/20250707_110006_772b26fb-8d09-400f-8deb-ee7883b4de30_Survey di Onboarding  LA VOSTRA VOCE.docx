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104E0" w14:textId="77777777" w:rsidR="000E0921" w:rsidRPr="000E0921" w:rsidRDefault="000E0921" w:rsidP="000E0921">
      <w:pPr>
        <w:pStyle w:val="NormaleWeb"/>
        <w:rPr>
          <w:rFonts w:ascii="Microsoft YaHei UI" w:eastAsia="Microsoft YaHei UI" w:hAnsi="Microsoft YaHei UI"/>
        </w:rPr>
      </w:pPr>
      <w:r w:rsidRPr="000E0921">
        <w:rPr>
          <w:rStyle w:val="Enfasigrassetto"/>
          <w:rFonts w:ascii="Segoe UI Emoji" w:eastAsia="Microsoft YaHei UI" w:hAnsi="Segoe UI Emoji" w:cs="Segoe UI Emoji"/>
        </w:rPr>
        <w:t>🚀</w:t>
      </w:r>
      <w:r w:rsidRPr="000E0921">
        <w:rPr>
          <w:rStyle w:val="Enfasigrassetto"/>
          <w:rFonts w:ascii="Microsoft YaHei UI" w:eastAsia="Microsoft YaHei UI" w:hAnsi="Microsoft YaHei UI"/>
        </w:rPr>
        <w:t xml:space="preserve"> SURVEY DI ONBOARDING – PERSONALIZZIAMO LA VOSTRA VOCE!</w:t>
      </w:r>
    </w:p>
    <w:p w14:paraId="09A503C8" w14:textId="77777777" w:rsidR="000E0921" w:rsidRPr="000E0921" w:rsidRDefault="000E0921" w:rsidP="000E0921">
      <w:pPr>
        <w:pStyle w:val="NormaleWeb"/>
        <w:rPr>
          <w:rFonts w:ascii="Microsoft YaHei UI" w:eastAsia="Microsoft YaHei UI" w:hAnsi="Microsoft YaHei UI"/>
        </w:rPr>
      </w:pPr>
      <w:r w:rsidRPr="000E0921">
        <w:rPr>
          <w:rFonts w:ascii="Microsoft YaHei UI" w:eastAsia="Microsoft YaHei UI" w:hAnsi="Microsoft YaHei UI"/>
        </w:rPr>
        <w:t xml:space="preserve">Benvenuti nel vostro percorso con </w:t>
      </w:r>
      <w:proofErr w:type="spellStart"/>
      <w:r w:rsidRPr="000E0921">
        <w:rPr>
          <w:rStyle w:val="Enfasigrassetto"/>
          <w:rFonts w:ascii="Microsoft YaHei UI" w:eastAsia="Microsoft YaHei UI" w:hAnsi="Microsoft YaHei UI"/>
        </w:rPr>
        <w:t>Rebyū</w:t>
      </w:r>
      <w:proofErr w:type="spellEnd"/>
      <w:r w:rsidRPr="000E0921">
        <w:rPr>
          <w:rFonts w:ascii="Microsoft YaHei UI" w:eastAsia="Microsoft YaHei UI" w:hAnsi="Microsoft YaHei UI"/>
        </w:rPr>
        <w:t xml:space="preserve">! </w:t>
      </w:r>
      <w:r w:rsidRPr="000E0921">
        <w:rPr>
          <w:rFonts w:ascii="Segoe UI Emoji" w:eastAsia="Microsoft YaHei UI" w:hAnsi="Segoe UI Emoji" w:cs="Segoe UI Emoji"/>
        </w:rPr>
        <w:t>🎉</w:t>
      </w:r>
      <w:r w:rsidRPr="000E0921">
        <w:rPr>
          <w:rFonts w:ascii="Microsoft YaHei UI" w:eastAsia="Microsoft YaHei UI" w:hAnsi="Microsoft YaHei UI"/>
        </w:rPr>
        <w:t xml:space="preserve"> Ora è il momento di configurare il vostro profilo per creare risposte su misura, capaci di trasmettere l’identità e i valori unici della vostra struttura.</w:t>
      </w:r>
    </w:p>
    <w:p w14:paraId="1A8ED39E" w14:textId="29F7A98B" w:rsidR="000E0921" w:rsidRPr="000E0921" w:rsidRDefault="000E0921" w:rsidP="000E0921">
      <w:pPr>
        <w:pStyle w:val="NormaleWeb"/>
        <w:rPr>
          <w:rFonts w:ascii="Microsoft YaHei UI" w:eastAsia="Microsoft YaHei UI" w:hAnsi="Microsoft YaHei UI"/>
        </w:rPr>
      </w:pPr>
      <w:r w:rsidRPr="000E0921">
        <w:rPr>
          <w:rFonts w:ascii="Microsoft YaHei UI" w:eastAsia="Microsoft YaHei UI" w:hAnsi="Microsoft YaHei UI"/>
        </w:rPr>
        <w:t xml:space="preserve">Questa survey vi aiuterà a definire lo stile, il tono e i messaggi chiave delle vostre risposte. Compilatela con cura e vedrete i risultati riflettersi nelle interazioni con i vostri ospiti! </w:t>
      </w:r>
      <w:r w:rsidRPr="000E0921">
        <w:rPr>
          <w:rFonts w:ascii="Segoe UI Emoji" w:eastAsia="Microsoft YaHei UI" w:hAnsi="Segoe UI Emoji" w:cs="Segoe UI Emoji"/>
        </w:rPr>
        <w:t>✨</w:t>
      </w:r>
      <w:r>
        <w:rPr>
          <w:rFonts w:ascii="Segoe UI Emoji" w:eastAsia="Microsoft YaHei UI" w:hAnsi="Segoe UI Emoji" w:cs="Segoe UI Emoji"/>
        </w:rPr>
        <w:br/>
      </w:r>
    </w:p>
    <w:p w14:paraId="7BE246B3" w14:textId="3E17968E" w:rsidR="000E0921" w:rsidRPr="000E0921" w:rsidRDefault="000E0921" w:rsidP="000E0921">
      <w:pPr>
        <w:pStyle w:val="Titolo3"/>
        <w:rPr>
          <w:rFonts w:ascii="Microsoft YaHei UI" w:eastAsia="Microsoft YaHei UI" w:hAnsi="Microsoft YaHei UI" w:cs="Times New Roman"/>
          <w:caps w:val="0"/>
          <w:color w:val="auto"/>
          <w:sz w:val="27"/>
          <w:szCs w:val="27"/>
          <w:lang w:eastAsia="it-IT"/>
        </w:rPr>
      </w:pPr>
      <w:r w:rsidRPr="000E0921">
        <w:rPr>
          <w:rFonts w:ascii="Segoe UI Emoji" w:eastAsia="Microsoft YaHei UI" w:hAnsi="Segoe UI Emoji" w:cs="Segoe UI Emoji"/>
          <w:caps w:val="0"/>
          <w:color w:val="auto"/>
          <w:sz w:val="27"/>
          <w:szCs w:val="27"/>
          <w:lang w:eastAsia="it-IT"/>
        </w:rPr>
        <w:t>🎯</w:t>
      </w:r>
      <w:r w:rsidRPr="000E0921">
        <w:rPr>
          <w:rFonts w:ascii="Microsoft YaHei UI" w:eastAsia="Microsoft YaHei UI" w:hAnsi="Microsoft YaHei UI" w:cs="Times New Roman"/>
          <w:caps w:val="0"/>
          <w:color w:val="auto"/>
          <w:sz w:val="27"/>
          <w:szCs w:val="27"/>
          <w:lang w:eastAsia="it-IT"/>
        </w:rPr>
        <w:t xml:space="preserve"> LA VOSTRA IDENTITÀ</w:t>
      </w:r>
    </w:p>
    <w:p w14:paraId="32BF48CC" w14:textId="0BB54B18" w:rsidR="000E0921" w:rsidRPr="000E0921" w:rsidRDefault="000E0921" w:rsidP="000E0921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Qual è la vostra </w:t>
      </w:r>
      <w:proofErr w:type="spellStart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Unique</w:t>
      </w:r>
      <w:proofErr w:type="spellEnd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 Selling </w:t>
      </w:r>
      <w:proofErr w:type="spellStart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Proposition</w:t>
      </w:r>
      <w:proofErr w:type="spellEnd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 (USP)?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📢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(Cosa vi distingue? Ad esempio: a due passi dal mare, vista sulle Dolomiti, nel cuore di una città d’arte.)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6F58990A" w14:textId="5CE74D57" w:rsidR="000E0921" w:rsidRPr="000E0921" w:rsidRDefault="000E0921" w:rsidP="000E0921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Il vostro hotel ha un Payoff o un </w:t>
      </w:r>
      <w:proofErr w:type="spellStart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Claim</w:t>
      </w:r>
      <w:proofErr w:type="spellEnd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🏷️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 xml:space="preserve">(Ad esempio: Nokia – </w:t>
      </w:r>
      <w:proofErr w:type="spellStart"/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Connecting</w:t>
      </w:r>
      <w:proofErr w:type="spellEnd"/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 xml:space="preserve"> People / Barilla – Dove c’è Barilla, c’è casa.)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34F41A28" w14:textId="450E9E9A" w:rsidR="000E0921" w:rsidRPr="000E0921" w:rsidRDefault="000E0921" w:rsidP="000E0921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 è la prima impressione che gli utenti dovrebbero ricevere leggendo le vostre risposte?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💬</w:t>
      </w:r>
      <w:r>
        <w:rPr>
          <w:rFonts w:ascii="Segoe UI Emoji" w:eastAsia="Microsoft YaHei UI" w:hAnsi="Segoe UI Emoji" w:cs="Segoe UI Emoji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(Accoglienza calorosa, esclusività raffinata, innovazione moderna, ecc.)</w:t>
      </w:r>
    </w:p>
    <w:p w14:paraId="139C3E63" w14:textId="308EE2D1" w:rsidR="000E0921" w:rsidRPr="000E0921" w:rsidRDefault="000E0921" w:rsidP="000E0921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Descrivete il vostro hotel in circa 15 parole.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🏨</w:t>
      </w:r>
      <w:r>
        <w:rPr>
          <w:rFonts w:ascii="Segoe UI Emoji" w:eastAsia="Microsoft YaHei UI" w:hAnsi="Segoe UI Emoji" w:cs="Segoe UI Emoji"/>
          <w:color w:val="auto"/>
          <w:lang w:eastAsia="it-IT"/>
        </w:rPr>
        <w:br/>
      </w:r>
    </w:p>
    <w:p w14:paraId="6C1204E0" w14:textId="74A02817" w:rsidR="000E0921" w:rsidRPr="000E0921" w:rsidRDefault="000E0921" w:rsidP="000E0921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Avete testi già pronti che raccontano la vostra struttura?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📖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(Caricate brochure, opuscoli o press-kit.)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077D3B37" w14:textId="77777777" w:rsidR="000E0921" w:rsidRDefault="000E0921" w:rsidP="000E0921">
      <w:pPr>
        <w:spacing w:after="0" w:line="240" w:lineRule="auto"/>
        <w:ind w:left="360"/>
        <w:rPr>
          <w:lang w:eastAsia="it-IT"/>
        </w:rPr>
      </w:pPr>
    </w:p>
    <w:p w14:paraId="0A51E5F6" w14:textId="3F2EF517" w:rsidR="000E0921" w:rsidRPr="000E0921" w:rsidRDefault="000E0921" w:rsidP="000E0921">
      <w:pPr>
        <w:spacing w:after="0" w:line="240" w:lineRule="auto"/>
        <w:ind w:left="360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lang w:eastAsia="it-IT"/>
        </w:rPr>
        <w:pict w14:anchorId="21E6EB68">
          <v:rect id="_x0000_i1025" style="width:0;height:1.5pt" o:hrstd="t" o:hr="t" fillcolor="#a0a0a0" stroked="f"/>
        </w:pict>
      </w:r>
    </w:p>
    <w:p w14:paraId="02EFC718" w14:textId="77777777" w:rsidR="000E0921" w:rsidRPr="000E0921" w:rsidRDefault="000E0921" w:rsidP="000E0921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</w:pPr>
      <w:r w:rsidRPr="000E0921">
        <w:rPr>
          <w:rFonts w:ascii="Segoe UI Emoji" w:eastAsia="Microsoft YaHei UI" w:hAnsi="Segoe UI Emoji" w:cs="Segoe UI Emoji"/>
          <w:b/>
          <w:bCs/>
          <w:color w:val="auto"/>
          <w:sz w:val="27"/>
          <w:szCs w:val="27"/>
          <w:lang w:eastAsia="it-IT"/>
        </w:rPr>
        <w:lastRenderedPageBreak/>
        <w:t>🌟</w:t>
      </w:r>
      <w:r w:rsidRPr="000E0921"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  <w:t xml:space="preserve"> IL TONO DELLE RISPOSTE</w:t>
      </w:r>
    </w:p>
    <w:p w14:paraId="16051CD4" w14:textId="680F0441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 è l’obiettivo principale delle risposte alle recensioni positive?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🌱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(Promuovere la struttura, valorizzare il territorio, affascinare gli utenti, fidelizzare gli ospiti,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25992BD1" w14:textId="23232621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segmenti di clientela servite principalmente?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👥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</w:t>
      </w:r>
      <w:proofErr w:type="spellStart"/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Leisure</w:t>
      </w:r>
      <w:proofErr w:type="spellEnd"/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, corporate, business travel, MICE,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0032CA05" w14:textId="167A84C6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esperienze uniche si possono vivere nei dintorni?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🏔️🎭🏖️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 xml:space="preserve">(Descrivete almeno </w:t>
      </w:r>
      <w:proofErr w:type="gramStart"/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3</w:t>
      </w:r>
      <w:proofErr w:type="gramEnd"/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 xml:space="preserve"> attività outdoor/indoor.)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377CD42B" w14:textId="75447006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sono le principali attrazioni turistiche e culturali vicino alla struttura?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🗺️</w:t>
      </w:r>
      <w:r>
        <w:rPr>
          <w:rFonts w:ascii="Segoe UI Emoji" w:eastAsia="Microsoft YaHei UI" w:hAnsi="Segoe UI Emoji" w:cs="Segoe UI Emoji"/>
          <w:color w:val="auto"/>
          <w:lang w:eastAsia="it-IT"/>
        </w:rPr>
        <w:br/>
      </w:r>
    </w:p>
    <w:p w14:paraId="4AE451DC" w14:textId="5D8A9D0D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parole chiave vorreste che emergessero spesso nelle risposte?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🔑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eleganza, autenticità, ospitalità, comfort,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34253DCA" w14:textId="29B7D3C4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punti di forza della struttura volete mettere in evidenza?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💡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vista panoramica sulla Torre Eiffel, posizione strategica, servizio personalizzato,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13C03232" w14:textId="4629DF9A" w:rsidR="000E0921" w:rsidRPr="000E0921" w:rsidRDefault="000E0921" w:rsidP="000E0921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Ci sono elementi che preferireste non emergessero nelle risposte?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🚫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eventuali punti di debolezza della struttura o criticità comuni.)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4F526A66" w14:textId="77777777" w:rsidR="000E0921" w:rsidRPr="000E0921" w:rsidRDefault="000E0921" w:rsidP="000E0921">
      <w:pPr>
        <w:spacing w:after="0" w:line="240" w:lineRule="auto"/>
        <w:ind w:left="360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lang w:eastAsia="it-IT"/>
        </w:rPr>
        <w:pict w14:anchorId="32E1BB71">
          <v:rect id="_x0000_i1026" style="width:0;height:1.5pt" o:hrstd="t" o:hr="t" fillcolor="#a0a0a0" stroked="f"/>
        </w:pict>
      </w:r>
    </w:p>
    <w:p w14:paraId="27C8BAC6" w14:textId="77777777" w:rsidR="000E0921" w:rsidRPr="000E0921" w:rsidRDefault="000E0921" w:rsidP="000E0921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</w:pPr>
      <w:r w:rsidRPr="000E0921">
        <w:rPr>
          <w:rFonts w:ascii="Segoe UI Emoji" w:eastAsia="Microsoft YaHei UI" w:hAnsi="Segoe UI Emoji" w:cs="Segoe UI Emoji"/>
          <w:b/>
          <w:bCs/>
          <w:color w:val="auto"/>
          <w:sz w:val="27"/>
          <w:szCs w:val="27"/>
          <w:lang w:eastAsia="it-IT"/>
        </w:rPr>
        <w:lastRenderedPageBreak/>
        <w:t>💬</w:t>
      </w:r>
      <w:r w:rsidRPr="000E0921"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  <w:t xml:space="preserve"> STILE E PERSONALITÀ DELLE RISPOSTE</w:t>
      </w:r>
    </w:p>
    <w:p w14:paraId="5AB21119" w14:textId="4F73F7AD" w:rsidR="000E0921" w:rsidRPr="000E0921" w:rsidRDefault="000E0921" w:rsidP="000E0921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 è il sentiment che deve emergere nelle vostre risposte?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💖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professionale, informale, caloroso, esclusivo,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7C46DDBF" w14:textId="2EF194CB" w:rsidR="000E0921" w:rsidRPr="000E0921" w:rsidRDefault="000E0921" w:rsidP="000E0921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valori fondamentali dell’hotel volete trasmettere?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🏆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sostenibilità, inclusività, autenticità, innovazione,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45B5D748" w14:textId="04E60DA3" w:rsidR="000E0921" w:rsidRPr="000E0921" w:rsidRDefault="000E0921" w:rsidP="000E0921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Cosa volete che gli ospiti ricordino della struttura dopo aver letto una risposta?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💭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la qualità del servizio, la cura dei dettagli, la bellezza della struttura,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6C10B866" w14:textId="6412BA8E" w:rsidR="000E0921" w:rsidRPr="000E0921" w:rsidRDefault="000E0921" w:rsidP="000E0921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Avete messaggi ricorrenti o elementi narrativi specifici da costruire nel tempo?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📖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legame con una stagione, una tradizione o un evento annuale.)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587F19B0" w14:textId="320AC2BA" w:rsidR="000E0921" w:rsidRDefault="000E0921" w:rsidP="000E0921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Quali </w:t>
      </w:r>
      <w:proofErr w:type="spellStart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touchpoint</w:t>
      </w:r>
      <w:proofErr w:type="spellEnd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 dell’esperienza cliente devono essere sempre valorizzati?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🎯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accoglienza al check-in, colazione gourmet, servizio in camera,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3D280C81" w14:textId="77777777" w:rsidR="000E0921" w:rsidRDefault="000E0921" w:rsidP="000E092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</w:p>
    <w:p w14:paraId="3B366001" w14:textId="77777777" w:rsidR="000E0921" w:rsidRDefault="000E0921" w:rsidP="000E092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</w:p>
    <w:p w14:paraId="1F537D15" w14:textId="77777777" w:rsidR="000E0921" w:rsidRDefault="000E0921" w:rsidP="000E092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</w:p>
    <w:p w14:paraId="4B45FBCE" w14:textId="77777777" w:rsidR="000E0921" w:rsidRDefault="000E0921" w:rsidP="000E092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</w:p>
    <w:p w14:paraId="0099A986" w14:textId="77777777" w:rsidR="000E0921" w:rsidRPr="000E0921" w:rsidRDefault="000E0921" w:rsidP="000E092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</w:p>
    <w:p w14:paraId="1F095FDD" w14:textId="77777777" w:rsidR="000E0921" w:rsidRPr="000E0921" w:rsidRDefault="000E0921" w:rsidP="000E0921">
      <w:pPr>
        <w:spacing w:after="0" w:line="240" w:lineRule="auto"/>
        <w:ind w:left="360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lang w:eastAsia="it-IT"/>
        </w:rPr>
        <w:pict w14:anchorId="18E09C8B">
          <v:rect id="_x0000_i1027" style="width:0;height:1.5pt" o:hrstd="t" o:hr="t" fillcolor="#a0a0a0" stroked="f"/>
        </w:pict>
      </w:r>
    </w:p>
    <w:p w14:paraId="45AF5C7A" w14:textId="61DD15D0" w:rsidR="000E0921" w:rsidRPr="000E0921" w:rsidRDefault="000E0921" w:rsidP="000E0921">
      <w:pPr>
        <w:spacing w:before="100" w:beforeAutospacing="1" w:after="100" w:afterAutospacing="1" w:line="240" w:lineRule="auto"/>
        <w:outlineLvl w:val="2"/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</w:pPr>
      <w:r w:rsidRPr="000E0921">
        <w:rPr>
          <w:rFonts w:ascii="Segoe UI Emoji" w:eastAsia="Microsoft YaHei UI" w:hAnsi="Segoe UI Emoji" w:cs="Segoe UI Emoji"/>
          <w:b/>
          <w:bCs/>
          <w:color w:val="auto"/>
          <w:sz w:val="27"/>
          <w:szCs w:val="27"/>
          <w:lang w:eastAsia="it-IT"/>
        </w:rPr>
        <w:lastRenderedPageBreak/>
        <w:t>🏆</w:t>
      </w:r>
      <w:r w:rsidRPr="000E0921"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  <w:t xml:space="preserve"> COSTRUIRE UNA REPUTAZIONE ECCELLENTE</w:t>
      </w:r>
      <w:r>
        <w:rPr>
          <w:rFonts w:ascii="Microsoft YaHei UI" w:eastAsia="Microsoft YaHei UI" w:hAnsi="Microsoft YaHei UI" w:cs="Times New Roman"/>
          <w:b/>
          <w:bCs/>
          <w:color w:val="auto"/>
          <w:sz w:val="27"/>
          <w:szCs w:val="27"/>
          <w:lang w:eastAsia="it-IT"/>
        </w:rPr>
        <w:br/>
      </w:r>
    </w:p>
    <w:p w14:paraId="737BA130" w14:textId="22092CB5" w:rsidR="000E0921" w:rsidRPr="000E0921" w:rsidRDefault="000E0921" w:rsidP="000E0921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Come le risposte possono rafforzare la percezione dell’hotel come leader di mercato?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🌍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citando premi, riconoscimenti, collaborazioni prestigiose, ecc.)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68E3ABB7" w14:textId="5504E9FB" w:rsidR="000E0921" w:rsidRPr="000E0921" w:rsidRDefault="000E0921" w:rsidP="000E0921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Quali aspetti vi rendono unici rispetto ai competitor?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t xml:space="preserve"> 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💎</w:t>
      </w:r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servizio personalizzato, design esclusivo, tecnologia innovativa.)</w:t>
      </w:r>
      <w:r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br/>
      </w:r>
    </w:p>
    <w:p w14:paraId="013F804C" w14:textId="1082F9C9" w:rsidR="000E0921" w:rsidRPr="000E0921" w:rsidRDefault="000E0921" w:rsidP="000E0921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auto"/>
          <w:lang w:eastAsia="it-IT"/>
        </w:rPr>
      </w:pPr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 xml:space="preserve">Come affrontare le recensioni negative in modo costruttivo e </w:t>
      </w:r>
      <w:proofErr w:type="gramStart"/>
      <w:r w:rsidRPr="000E0921">
        <w:rPr>
          <w:rFonts w:ascii="Microsoft YaHei UI" w:eastAsia="Microsoft YaHei UI" w:hAnsi="Microsoft YaHei UI" w:cs="Times New Roman"/>
          <w:b/>
          <w:bCs/>
          <w:color w:val="auto"/>
          <w:lang w:eastAsia="it-IT"/>
        </w:rPr>
        <w:t>professionale?</w:t>
      </w:r>
      <w:r w:rsidRPr="000E0921">
        <w:rPr>
          <w:rFonts w:ascii="Segoe UI Emoji" w:eastAsia="Microsoft YaHei UI" w:hAnsi="Segoe UI Emoji" w:cs="Segoe UI Emoji"/>
          <w:color w:val="auto"/>
          <w:lang w:eastAsia="it-IT"/>
        </w:rPr>
        <w:t>🔄</w:t>
      </w:r>
      <w:proofErr w:type="gramEnd"/>
      <w:r w:rsidRPr="000E0921">
        <w:rPr>
          <w:rFonts w:ascii="Microsoft YaHei UI" w:eastAsia="Microsoft YaHei UI" w:hAnsi="Microsoft YaHei UI" w:cs="Times New Roman"/>
          <w:color w:val="auto"/>
          <w:lang w:eastAsia="it-IT"/>
        </w:rPr>
        <w:br/>
      </w:r>
      <w:r w:rsidRPr="000E0921">
        <w:rPr>
          <w:rFonts w:ascii="Microsoft YaHei UI" w:eastAsia="Microsoft YaHei UI" w:hAnsi="Microsoft YaHei UI" w:cs="Times New Roman"/>
          <w:i/>
          <w:iCs/>
          <w:color w:val="auto"/>
          <w:lang w:eastAsia="it-IT"/>
        </w:rPr>
        <w:t>(Esempio: sottolineando il miglioramento continuo, offrendo soluzioni o invitando l’ospite a tornare.)</w:t>
      </w:r>
    </w:p>
    <w:p w14:paraId="79A5384C" w14:textId="7C299DE6" w:rsidR="008605FB" w:rsidRPr="000E0921" w:rsidRDefault="008605FB" w:rsidP="000E0921">
      <w:pPr>
        <w:rPr>
          <w:rFonts w:ascii="Microsoft YaHei UI" w:eastAsia="Microsoft YaHei UI" w:hAnsi="Microsoft YaHei UI"/>
        </w:rPr>
      </w:pPr>
    </w:p>
    <w:sectPr w:rsidR="008605FB" w:rsidRPr="000E0921" w:rsidSect="004347A2">
      <w:headerReference w:type="default" r:id="rId7"/>
      <w:pgSz w:w="11906" w:h="16838"/>
      <w:pgMar w:top="2268" w:right="851" w:bottom="198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E35E4" w14:textId="77777777" w:rsidR="00520C1C" w:rsidRDefault="00520C1C" w:rsidP="00E336A0">
      <w:r>
        <w:separator/>
      </w:r>
    </w:p>
  </w:endnote>
  <w:endnote w:type="continuationSeparator" w:id="0">
    <w:p w14:paraId="6F27CB45" w14:textId="77777777" w:rsidR="00520C1C" w:rsidRDefault="00520C1C" w:rsidP="00E3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8B146" w14:textId="77777777" w:rsidR="00520C1C" w:rsidRDefault="00520C1C" w:rsidP="00E336A0">
      <w:r>
        <w:separator/>
      </w:r>
    </w:p>
  </w:footnote>
  <w:footnote w:type="continuationSeparator" w:id="0">
    <w:p w14:paraId="776D52FB" w14:textId="77777777" w:rsidR="00520C1C" w:rsidRDefault="00520C1C" w:rsidP="00E3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18AFF" w14:textId="77777777" w:rsidR="008605FB" w:rsidRDefault="008605FB" w:rsidP="00E336A0">
    <w:pPr>
      <w:pStyle w:val="Intestazion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9CB4E2" wp14:editId="31D432C2">
          <wp:simplePos x="0" y="0"/>
          <wp:positionH relativeFrom="page">
            <wp:posOffset>9525</wp:posOffset>
          </wp:positionH>
          <wp:positionV relativeFrom="paragraph">
            <wp:posOffset>-431165</wp:posOffset>
          </wp:positionV>
          <wp:extent cx="7535772" cy="10650883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772" cy="106508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52077"/>
    <w:multiLevelType w:val="hybridMultilevel"/>
    <w:tmpl w:val="789A3C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6BDC"/>
    <w:multiLevelType w:val="hybridMultilevel"/>
    <w:tmpl w:val="58A071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4031"/>
    <w:multiLevelType w:val="hybridMultilevel"/>
    <w:tmpl w:val="B5B21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E1C"/>
    <w:multiLevelType w:val="hybridMultilevel"/>
    <w:tmpl w:val="EC6C7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B6210"/>
    <w:multiLevelType w:val="hybridMultilevel"/>
    <w:tmpl w:val="ABCE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86611"/>
    <w:multiLevelType w:val="hybridMultilevel"/>
    <w:tmpl w:val="BF9EA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1779">
    <w:abstractNumId w:val="3"/>
  </w:num>
  <w:num w:numId="2" w16cid:durableId="1801923348">
    <w:abstractNumId w:val="2"/>
  </w:num>
  <w:num w:numId="3" w16cid:durableId="601842819">
    <w:abstractNumId w:val="0"/>
  </w:num>
  <w:num w:numId="4" w16cid:durableId="1231505520">
    <w:abstractNumId w:val="1"/>
  </w:num>
  <w:num w:numId="5" w16cid:durableId="1116096445">
    <w:abstractNumId w:val="4"/>
  </w:num>
  <w:num w:numId="6" w16cid:durableId="1361054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21"/>
    <w:rsid w:val="000051E6"/>
    <w:rsid w:val="000B4F0D"/>
    <w:rsid w:val="000E0921"/>
    <w:rsid w:val="000F6F53"/>
    <w:rsid w:val="00105EF7"/>
    <w:rsid w:val="0014409D"/>
    <w:rsid w:val="002256FA"/>
    <w:rsid w:val="00243796"/>
    <w:rsid w:val="003A0F15"/>
    <w:rsid w:val="003B2477"/>
    <w:rsid w:val="004347A2"/>
    <w:rsid w:val="004D0255"/>
    <w:rsid w:val="00520C1C"/>
    <w:rsid w:val="00566BE7"/>
    <w:rsid w:val="006329F6"/>
    <w:rsid w:val="006B3924"/>
    <w:rsid w:val="00720584"/>
    <w:rsid w:val="00761E08"/>
    <w:rsid w:val="008605FB"/>
    <w:rsid w:val="009D4484"/>
    <w:rsid w:val="00A253EF"/>
    <w:rsid w:val="00AB135D"/>
    <w:rsid w:val="00B70D0A"/>
    <w:rsid w:val="00C4261E"/>
    <w:rsid w:val="00D01C66"/>
    <w:rsid w:val="00D374E7"/>
    <w:rsid w:val="00E336A0"/>
    <w:rsid w:val="00E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DEDDE"/>
  <w15:chartTrackingRefBased/>
  <w15:docId w15:val="{1AFC02BF-0987-424B-87A9-93D23E3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0F15"/>
    <w:pPr>
      <w:spacing w:after="120"/>
    </w:pPr>
    <w:rPr>
      <w:color w:val="3E3D4E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F15"/>
    <w:pPr>
      <w:outlineLvl w:val="0"/>
    </w:pPr>
    <w:rPr>
      <w:b/>
      <w:bCs/>
      <w:color w:val="171118"/>
      <w:sz w:val="56"/>
      <w:szCs w:val="5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0F15"/>
    <w:pPr>
      <w:outlineLvl w:val="1"/>
    </w:pPr>
    <w:rPr>
      <w:color w:val="171118"/>
      <w:sz w:val="44"/>
      <w:szCs w:val="4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0F15"/>
    <w:pPr>
      <w:outlineLvl w:val="2"/>
    </w:pPr>
    <w:rPr>
      <w:b/>
      <w:bCs/>
      <w:caps/>
      <w:color w:val="171118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605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05FB"/>
  </w:style>
  <w:style w:type="paragraph" w:styleId="Pidipagina">
    <w:name w:val="footer"/>
    <w:basedOn w:val="Normale"/>
    <w:link w:val="PidipaginaCarattere"/>
    <w:uiPriority w:val="99"/>
    <w:unhideWhenUsed/>
    <w:rsid w:val="008605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05FB"/>
  </w:style>
  <w:style w:type="character" w:customStyle="1" w:styleId="Titolo1Carattere">
    <w:name w:val="Titolo 1 Carattere"/>
    <w:basedOn w:val="Carpredefinitoparagrafo"/>
    <w:link w:val="Titolo1"/>
    <w:uiPriority w:val="9"/>
    <w:rsid w:val="003A0F15"/>
    <w:rPr>
      <w:b/>
      <w:bCs/>
      <w:color w:val="17111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0F15"/>
    <w:rPr>
      <w:color w:val="171118"/>
      <w:sz w:val="44"/>
      <w:szCs w:val="4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0F15"/>
    <w:rPr>
      <w:b/>
      <w:bCs/>
      <w:caps/>
      <w:color w:val="171118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0E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it-IT"/>
    </w:rPr>
  </w:style>
  <w:style w:type="character" w:styleId="Enfasigrassetto">
    <w:name w:val="Strong"/>
    <w:basedOn w:val="Carpredefinitoparagrafo"/>
    <w:uiPriority w:val="22"/>
    <w:qFormat/>
    <w:rsid w:val="000E0921"/>
    <w:rPr>
      <w:b/>
      <w:bCs/>
    </w:rPr>
  </w:style>
  <w:style w:type="paragraph" w:styleId="Paragrafoelenco">
    <w:name w:val="List Paragraph"/>
    <w:basedOn w:val="Normale"/>
    <w:uiPriority w:val="34"/>
    <w:qFormat/>
    <w:rsid w:val="000E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\Desktop\Rebyu%20-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Rebyu - carta intestata</Template>
  <TotalTime>9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Rebyu Srl</dc:creator>
  <cp:keywords/>
  <dc:description/>
  <cp:lastModifiedBy>Davide Giuranno</cp:lastModifiedBy>
  <cp:revision>1</cp:revision>
  <dcterms:created xsi:type="dcterms:W3CDTF">2025-03-04T11:53:00Z</dcterms:created>
  <dcterms:modified xsi:type="dcterms:W3CDTF">2025-03-04T12:02:00Z</dcterms:modified>
</cp:coreProperties>
</file>